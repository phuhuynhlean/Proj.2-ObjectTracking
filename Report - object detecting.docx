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3F4BF5" w:rsidRDefault="00896E87" w:rsidP="006E50B6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F4BF5">
        <w:rPr>
          <w:noProof/>
          <w:lang w:val="en-GB" w:eastAsia="en-GB"/>
        </w:rPr>
        <w:drawing>
          <wp:inline distT="0" distB="0" distL="0" distR="0" wp14:anchorId="289DBAC9" wp14:editId="72892173">
            <wp:extent cx="3967590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078" cy="48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3F4BF5" w:rsidRDefault="00E76DF4" w:rsidP="006E50B6">
      <w:pPr>
        <w:pStyle w:val="Title"/>
        <w:rPr>
          <w:noProof/>
        </w:rPr>
      </w:pPr>
      <w:r w:rsidRPr="003F4BF5">
        <w:rPr>
          <w:noProof/>
        </w:rPr>
        <w:t>Project 2 – Object Tracking</w:t>
      </w:r>
    </w:p>
    <w:p w:rsidR="00C6554A" w:rsidRPr="003F4BF5" w:rsidRDefault="00E76DF4" w:rsidP="006E50B6">
      <w:pPr>
        <w:pStyle w:val="Subtitle"/>
        <w:rPr>
          <w:noProof/>
        </w:rPr>
      </w:pPr>
      <w:r w:rsidRPr="003F4BF5">
        <w:rPr>
          <w:noProof/>
        </w:rPr>
        <w:t>Using cosine similarity algorithm</w:t>
      </w:r>
    </w:p>
    <w:p w:rsidR="00994391" w:rsidRPr="003F4BF5" w:rsidRDefault="00E76DF4" w:rsidP="006E50B6">
      <w:pPr>
        <w:pStyle w:val="ContactInfo"/>
        <w:rPr>
          <w:noProof/>
        </w:rPr>
      </w:pPr>
      <w:r w:rsidRPr="003F4BF5">
        <w:rPr>
          <w:noProof/>
        </w:rPr>
        <w:t>Huỳnh Lê An Phú</w:t>
      </w:r>
      <w:r w:rsidR="00C6554A" w:rsidRPr="003F4BF5">
        <w:rPr>
          <w:noProof/>
        </w:rPr>
        <w:t xml:space="preserve"> | </w:t>
      </w:r>
      <w:r w:rsidRPr="003F4BF5">
        <w:rPr>
          <w:noProof/>
        </w:rPr>
        <w:t>Programming 1</w:t>
      </w:r>
      <w:r w:rsidR="00C6554A" w:rsidRPr="003F4BF5">
        <w:rPr>
          <w:noProof/>
        </w:rPr>
        <w:t xml:space="preserve"> | </w:t>
      </w:r>
      <w:r w:rsidRPr="003F4BF5">
        <w:rPr>
          <w:noProof/>
        </w:rPr>
        <w:t>07/11/2022</w:t>
      </w:r>
    </w:p>
    <w:p w:rsidR="00C6554A" w:rsidRPr="003F4BF5" w:rsidRDefault="00994391" w:rsidP="006E50B6">
      <w:pPr>
        <w:pStyle w:val="ContactInfo"/>
        <w:rPr>
          <w:noProof/>
        </w:rPr>
      </w:pPr>
      <w:r w:rsidRPr="003F4BF5">
        <w:rPr>
          <w:noProof/>
        </w:rPr>
        <w:t>Instructor: Prof. Đinh Quang Vinh</w:t>
      </w:r>
      <w:r w:rsidR="00C6554A" w:rsidRPr="003F4BF5">
        <w:rPr>
          <w:noProof/>
        </w:rPr>
        <w:br w:type="page"/>
      </w:r>
    </w:p>
    <w:p w:rsidR="00896E87" w:rsidRPr="003F4BF5" w:rsidRDefault="00896E87" w:rsidP="006E50B6">
      <w:pPr>
        <w:pStyle w:val="Heading1"/>
        <w:jc w:val="both"/>
        <w:rPr>
          <w:noProof/>
        </w:rPr>
      </w:pPr>
      <w:r w:rsidRPr="003F4BF5">
        <w:rPr>
          <w:noProof/>
        </w:rPr>
        <w:lastRenderedPageBreak/>
        <w:t>Project Aim</w:t>
      </w:r>
      <w:r w:rsidR="00994391" w:rsidRPr="003F4BF5">
        <w:rPr>
          <w:noProof/>
        </w:rPr>
        <w:t xml:space="preserve"> and Project Structure</w:t>
      </w:r>
    </w:p>
    <w:p w:rsidR="00994391" w:rsidRPr="003F4BF5" w:rsidRDefault="00994391" w:rsidP="006E50B6">
      <w:pPr>
        <w:pStyle w:val="Heading2"/>
        <w:jc w:val="both"/>
        <w:rPr>
          <w:noProof/>
        </w:rPr>
      </w:pPr>
      <w:r w:rsidRPr="003F4BF5">
        <w:rPr>
          <w:noProof/>
        </w:rPr>
        <w:t>Project aim:</w:t>
      </w:r>
    </w:p>
    <w:p w:rsidR="00C6554A" w:rsidRPr="003F4BF5" w:rsidRDefault="00657B7D" w:rsidP="006E50B6">
      <w:pPr>
        <w:jc w:val="both"/>
        <w:rPr>
          <w:noProof/>
        </w:rPr>
      </w:pPr>
      <w:r w:rsidRPr="003F4BF5">
        <w:rPr>
          <w:noProof/>
        </w:rPr>
        <w:t>This project aims to create a program to track a specific given object in a series of images.</w:t>
      </w:r>
      <w:r w:rsidR="0064427A" w:rsidRPr="003F4BF5">
        <w:rPr>
          <w:noProof/>
        </w:rPr>
        <w:t xml:space="preserve"> The algorithm in the code is called Cosine Similarity, which considers the pixel and channel of an image (or a part of it) as a vector, and calculate the different of the angle between that vector and the vector of the given object.</w:t>
      </w:r>
    </w:p>
    <w:p w:rsidR="0064427A" w:rsidRPr="003F4BF5" w:rsidRDefault="0064427A" w:rsidP="006E50B6">
      <w:pPr>
        <w:jc w:val="both"/>
        <w:rPr>
          <w:noProof/>
        </w:rPr>
      </w:pPr>
      <w:r w:rsidRPr="003F4BF5">
        <w:rPr>
          <w:noProof/>
        </w:rPr>
        <w:t>More details will be presented in the next Chapter: Cosine Similarity.</w:t>
      </w:r>
    </w:p>
    <w:p w:rsidR="00994391" w:rsidRPr="003F4BF5" w:rsidRDefault="00994391" w:rsidP="006E50B6">
      <w:pPr>
        <w:pStyle w:val="Heading2"/>
        <w:jc w:val="both"/>
        <w:rPr>
          <w:noProof/>
        </w:rPr>
      </w:pPr>
      <w:r w:rsidRPr="003F4BF5">
        <w:rPr>
          <w:noProof/>
        </w:rPr>
        <w:t>project structure</w:t>
      </w:r>
    </w:p>
    <w:p w:rsidR="0064427A" w:rsidRPr="003F4BF5" w:rsidRDefault="00A17D43" w:rsidP="006E50B6">
      <w:pPr>
        <w:jc w:val="both"/>
        <w:rPr>
          <w:noProof/>
        </w:rPr>
      </w:pPr>
      <w:r w:rsidRPr="003F4BF5">
        <w:rPr>
          <w:noProof/>
        </w:rPr>
        <w:t>For the sake of this project, I will try to track the face of my professor in 63 images. The object (the face) needed to be tracked is stored in a file “template.jpg”</w:t>
      </w:r>
    </w:p>
    <w:p w:rsidR="00A17D43" w:rsidRPr="003F4BF5" w:rsidRDefault="00994391" w:rsidP="006E50B6">
      <w:pPr>
        <w:jc w:val="both"/>
        <w:rPr>
          <w:noProof/>
        </w:rPr>
      </w:pPr>
      <w:r w:rsidRPr="003F4BF5">
        <w:rPr>
          <w:noProof/>
        </w:rPr>
        <w:t>The project is uploaded to Github via this link:</w:t>
      </w:r>
      <w:r w:rsidRPr="003F4BF5">
        <w:rPr>
          <w:i/>
          <w:noProof/>
        </w:rPr>
        <w:t xml:space="preserve"> https://github.com/phuhuynhlean/Proj.2-ObjectTracking</w:t>
      </w:r>
    </w:p>
    <w:p w:rsidR="00C6554A" w:rsidRPr="003F4BF5" w:rsidRDefault="006E50B6" w:rsidP="006E50B6">
      <w:pPr>
        <w:pStyle w:val="ListBullet"/>
        <w:numPr>
          <w:ilvl w:val="0"/>
          <w:numId w:val="16"/>
        </w:numPr>
        <w:jc w:val="both"/>
        <w:rPr>
          <w:noProof/>
        </w:rPr>
      </w:pPr>
      <w:r w:rsidRPr="003F4BF5"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67135E70" wp14:editId="6D1ACEF8">
            <wp:simplePos x="0" y="0"/>
            <wp:positionH relativeFrom="margin">
              <wp:posOffset>76200</wp:posOffset>
            </wp:positionH>
            <wp:positionV relativeFrom="paragraph">
              <wp:posOffset>6985</wp:posOffset>
            </wp:positionV>
            <wp:extent cx="2315210" cy="2377440"/>
            <wp:effectExtent l="0" t="0" r="8890" b="3810"/>
            <wp:wrapTight wrapText="bothSides">
              <wp:wrapPolygon edited="0">
                <wp:start x="0" y="0"/>
                <wp:lineTo x="0" y="21462"/>
                <wp:lineTo x="21505" y="21462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391" w:rsidRPr="003F4BF5">
        <w:rPr>
          <w:noProof/>
        </w:rPr>
        <w:t xml:space="preserve">Folder </w:t>
      </w:r>
      <w:r w:rsidR="00994391" w:rsidRPr="003F4BF5">
        <w:rPr>
          <w:i/>
          <w:noProof/>
        </w:rPr>
        <w:t>data</w:t>
      </w:r>
      <w:r w:rsidR="00994391" w:rsidRPr="003F4BF5">
        <w:rPr>
          <w:noProof/>
        </w:rPr>
        <w:t xml:space="preserve"> is used to store processing images (in subfolder </w:t>
      </w:r>
      <w:r w:rsidR="00994391" w:rsidRPr="003F4BF5">
        <w:rPr>
          <w:i/>
          <w:noProof/>
        </w:rPr>
        <w:t>images</w:t>
      </w:r>
      <w:r w:rsidR="00994391" w:rsidRPr="003F4BF5">
        <w:rPr>
          <w:noProof/>
        </w:rPr>
        <w:t>) and object image</w:t>
      </w:r>
      <w:r w:rsidRPr="003F4BF5">
        <w:rPr>
          <w:noProof/>
        </w:rPr>
        <w:t>. In total: 63 images for processing and 1 template.</w:t>
      </w:r>
    </w:p>
    <w:p w:rsidR="006E50B6" w:rsidRPr="003F4BF5" w:rsidRDefault="006E50B6" w:rsidP="006E50B6">
      <w:pPr>
        <w:pStyle w:val="ListBullet"/>
        <w:numPr>
          <w:ilvl w:val="0"/>
          <w:numId w:val="16"/>
        </w:numPr>
        <w:jc w:val="both"/>
        <w:rPr>
          <w:noProof/>
        </w:rPr>
      </w:pPr>
      <w:r w:rsidRPr="003F4BF5">
        <w:rPr>
          <w:noProof/>
        </w:rPr>
        <w:t xml:space="preserve">Folder </w:t>
      </w:r>
      <w:r w:rsidRPr="003F4BF5">
        <w:rPr>
          <w:i/>
          <w:noProof/>
        </w:rPr>
        <w:t>headers</w:t>
      </w:r>
      <w:r w:rsidRPr="003F4BF5">
        <w:rPr>
          <w:noProof/>
        </w:rPr>
        <w:t xml:space="preserve"> is used to store header files (external library in C). The headers can be found online and are used to get and write images.</w:t>
      </w:r>
    </w:p>
    <w:p w:rsidR="006E50B6" w:rsidRPr="003F4BF5" w:rsidRDefault="006E50B6" w:rsidP="006E50B6">
      <w:pPr>
        <w:pStyle w:val="ListBullet"/>
        <w:numPr>
          <w:ilvl w:val="0"/>
          <w:numId w:val="16"/>
        </w:numPr>
        <w:jc w:val="both"/>
        <w:rPr>
          <w:noProof/>
        </w:rPr>
      </w:pPr>
      <w:r w:rsidRPr="003F4BF5">
        <w:rPr>
          <w:noProof/>
        </w:rPr>
        <w:t xml:space="preserve">Folder </w:t>
      </w:r>
      <w:r w:rsidRPr="003F4BF5">
        <w:rPr>
          <w:i/>
          <w:noProof/>
        </w:rPr>
        <w:t>results</w:t>
      </w:r>
      <w:r w:rsidRPr="003F4BF5">
        <w:rPr>
          <w:noProof/>
        </w:rPr>
        <w:t xml:space="preserve"> is the directory for storing processed images (image with the object bordered)</w:t>
      </w:r>
    </w:p>
    <w:p w:rsidR="006E50B6" w:rsidRPr="003F4BF5" w:rsidRDefault="006E50B6" w:rsidP="006E50B6">
      <w:pPr>
        <w:pStyle w:val="ListBullet"/>
        <w:numPr>
          <w:ilvl w:val="0"/>
          <w:numId w:val="16"/>
        </w:numPr>
        <w:jc w:val="both"/>
        <w:rPr>
          <w:noProof/>
        </w:rPr>
      </w:pPr>
      <w:r w:rsidRPr="003F4BF5">
        <w:rPr>
          <w:noProof/>
        </w:rPr>
        <w:t xml:space="preserve">All the code for the project is written inside </w:t>
      </w:r>
      <w:r w:rsidRPr="003F4BF5">
        <w:rPr>
          <w:i/>
          <w:noProof/>
        </w:rPr>
        <w:t>main.c</w:t>
      </w:r>
      <w:r w:rsidRPr="003F4BF5">
        <w:rPr>
          <w:noProof/>
        </w:rPr>
        <w:t xml:space="preserve"> in C language and built into </w:t>
      </w:r>
      <w:r w:rsidRPr="003F4BF5">
        <w:rPr>
          <w:i/>
          <w:noProof/>
        </w:rPr>
        <w:t>main.exe</w:t>
      </w:r>
    </w:p>
    <w:p w:rsidR="006E50B6" w:rsidRPr="003F4BF5" w:rsidRDefault="006E50B6">
      <w:pPr>
        <w:rPr>
          <w:noProof/>
        </w:rPr>
      </w:pPr>
      <w:r w:rsidRPr="003F4BF5">
        <w:rPr>
          <w:noProof/>
        </w:rPr>
        <w:br w:type="page"/>
      </w:r>
    </w:p>
    <w:p w:rsidR="000D72A2" w:rsidRDefault="000D72A2" w:rsidP="00665904">
      <w:pPr>
        <w:pStyle w:val="Heading1"/>
        <w:rPr>
          <w:noProof/>
        </w:rPr>
      </w:pPr>
      <w:r>
        <w:rPr>
          <w:noProof/>
        </w:rPr>
        <w:lastRenderedPageBreak/>
        <w:t>Some of the mechanisms and logics behind the program</w:t>
      </w:r>
    </w:p>
    <w:p w:rsidR="00E76DF4" w:rsidRPr="003F4BF5" w:rsidRDefault="00665904" w:rsidP="000D72A2">
      <w:pPr>
        <w:pStyle w:val="Heading2"/>
        <w:rPr>
          <w:noProof/>
        </w:rPr>
      </w:pPr>
      <w:r w:rsidRPr="003F4BF5">
        <w:rPr>
          <w:noProof/>
        </w:rPr>
        <w:t>Cosine Similarity</w:t>
      </w:r>
    </w:p>
    <w:p w:rsidR="00B35FA3" w:rsidRPr="003F4BF5" w:rsidRDefault="00B35FA3" w:rsidP="00B35FA3">
      <w:pPr>
        <w:rPr>
          <w:noProof/>
        </w:rPr>
      </w:pPr>
      <w:r w:rsidRPr="003F4BF5">
        <w:rPr>
          <w:noProof/>
          <w:lang w:val="en-GB" w:eastAsia="en-GB"/>
        </w:rPr>
        <w:drawing>
          <wp:inline distT="0" distB="0" distL="0" distR="0">
            <wp:extent cx="5486400" cy="1380744"/>
            <wp:effectExtent l="0" t="0" r="0" b="0"/>
            <wp:docPr id="3" name="Picture 3" descr="Cosine Similarity – LearnData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LearnDataSc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3E" w:rsidRPr="003F4BF5" w:rsidRDefault="00B35FA3" w:rsidP="00B35FA3">
      <w:pPr>
        <w:rPr>
          <w:noProof/>
        </w:rPr>
      </w:pPr>
      <w:r w:rsidRPr="003F4BF5">
        <w:rPr>
          <w:noProof/>
        </w:rPr>
        <w:t xml:space="preserve">First, let’s take 2-dimensional vectors as an example. Cosine similarity measures the cosine of the angle between two vectors. </w:t>
      </w:r>
    </w:p>
    <w:p w:rsidR="00B35FA3" w:rsidRPr="003F4BF5" w:rsidRDefault="00B35FA3" w:rsidP="00B35FA3">
      <w:pPr>
        <w:rPr>
          <w:noProof/>
        </w:rPr>
      </w:pPr>
      <w:r w:rsidRPr="003F4BF5">
        <w:rPr>
          <w:noProof/>
        </w:rPr>
        <w:t>The closer the vectors are, the closer the cosine of that angle is to 1 (cosine of a zero-degree angle is 1).</w:t>
      </w:r>
    </w:p>
    <w:p w:rsidR="000F463E" w:rsidRPr="003F4BF5" w:rsidRDefault="000F463E" w:rsidP="00B35FA3">
      <w:pPr>
        <w:rPr>
          <w:noProof/>
        </w:rPr>
      </w:pPr>
      <w:r w:rsidRPr="003F4BF5">
        <w:rPr>
          <w:noProof/>
        </w:rPr>
        <w:t>This property still applies to n-dimensional vectors. Similar vectors have the cosine similarity closer to 1.</w:t>
      </w:r>
    </w:p>
    <w:p w:rsidR="000F463E" w:rsidRPr="003F4BF5" w:rsidRDefault="000F463E" w:rsidP="00B35FA3">
      <w:pPr>
        <w:rPr>
          <w:noProof/>
        </w:rPr>
      </w:pPr>
      <w:r w:rsidRPr="003F4BF5">
        <w:rPr>
          <w:noProof/>
        </w:rPr>
        <w:t>The Formula fo</w:t>
      </w:r>
      <w:r w:rsidR="00D47074" w:rsidRPr="003F4BF5">
        <w:rPr>
          <w:noProof/>
        </w:rPr>
        <w:t>r calculating cosine similarity of 2 vectors A and B of n dimension.</w:t>
      </w:r>
      <w:r w:rsidRPr="003F4BF5">
        <w:rPr>
          <w:noProof/>
        </w:rPr>
        <w:t xml:space="preserve"> </w:t>
      </w:r>
    </w:p>
    <w:p w:rsidR="000F463E" w:rsidRPr="003F4BF5" w:rsidRDefault="00D47074" w:rsidP="00B35FA3">
      <w:pPr>
        <w:rPr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cosine similarity=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|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A∙B</m:t>
                  </m:r>
                </m:e>
              </m:nary>
              <m:r>
                <w:rPr>
                  <w:rFonts w:ascii="Cambria Math" w:hAnsi="Cambria Math"/>
                  <w:noProof/>
                  <w:sz w:val="28"/>
                  <w:szCs w:val="28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F463E" w:rsidRPr="003F4BF5" w:rsidRDefault="000F463E" w:rsidP="000F463E">
      <w:pPr>
        <w:pStyle w:val="Heading2"/>
        <w:rPr>
          <w:noProof/>
        </w:rPr>
      </w:pPr>
      <w:r w:rsidRPr="003F4BF5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D6A279" wp14:editId="7623D891">
            <wp:simplePos x="0" y="0"/>
            <wp:positionH relativeFrom="column">
              <wp:posOffset>2294255</wp:posOffset>
            </wp:positionH>
            <wp:positionV relativeFrom="paragraph">
              <wp:posOffset>33655</wp:posOffset>
            </wp:positionV>
            <wp:extent cx="3672840" cy="1828800"/>
            <wp:effectExtent l="0" t="0" r="3810" b="0"/>
            <wp:wrapSquare wrapText="bothSides"/>
            <wp:docPr id="4" name="Picture 4" descr="Multidimensional Arrays in C / C++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dimensional Arrays in C / C++ - GeeksforGee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BF5">
        <w:rPr>
          <w:noProof/>
        </w:rPr>
        <w:t xml:space="preserve">Image </w:t>
      </w:r>
      <w:r w:rsidR="000D72A2">
        <w:rPr>
          <w:noProof/>
        </w:rPr>
        <w:t xml:space="preserve">cosine </w:t>
      </w:r>
      <w:r w:rsidRPr="003F4BF5">
        <w:rPr>
          <w:noProof/>
        </w:rPr>
        <w:t>similarity</w:t>
      </w:r>
    </w:p>
    <w:p w:rsidR="000F463E" w:rsidRPr="003F4BF5" w:rsidRDefault="000F463E" w:rsidP="000F463E">
      <w:pPr>
        <w:jc w:val="both"/>
        <w:rPr>
          <w:noProof/>
        </w:rPr>
      </w:pPr>
      <w:r w:rsidRPr="003F4BF5">
        <w:rPr>
          <w:noProof/>
        </w:rPr>
        <w:t>Images themselves are just series of values stored in a very long array. Therefore, they can be seen as vectors themselves.</w:t>
      </w:r>
    </w:p>
    <w:p w:rsidR="000F463E" w:rsidRPr="003F4BF5" w:rsidRDefault="000F463E" w:rsidP="000F463E">
      <w:pPr>
        <w:jc w:val="both"/>
        <w:rPr>
          <w:noProof/>
        </w:rPr>
      </w:pPr>
      <w:r w:rsidRPr="003F4BF5">
        <w:rPr>
          <w:noProof/>
        </w:rPr>
        <w:t>Using cosine similarity, we can measure the similarity between the images.</w:t>
      </w:r>
    </w:p>
    <w:p w:rsidR="00D47074" w:rsidRPr="003F4BF5" w:rsidRDefault="00D47074" w:rsidP="000F463E">
      <w:pPr>
        <w:jc w:val="both"/>
        <w:rPr>
          <w:noProof/>
        </w:rPr>
      </w:pPr>
      <w:r w:rsidRPr="003F4BF5">
        <w:rPr>
          <w:noProof/>
        </w:rPr>
        <w:t>This method has its advantages and disadvantages, which shall be discussed at the end of the report.</w:t>
      </w:r>
    </w:p>
    <w:p w:rsidR="00D47074" w:rsidRPr="003F4BF5" w:rsidRDefault="00D47074">
      <w:pPr>
        <w:rPr>
          <w:noProof/>
        </w:rPr>
      </w:pPr>
      <w:r w:rsidRPr="003F4BF5">
        <w:rPr>
          <w:noProof/>
        </w:rPr>
        <w:br w:type="page"/>
      </w:r>
    </w:p>
    <w:p w:rsidR="00D47074" w:rsidRPr="003F4BF5" w:rsidRDefault="00A02154" w:rsidP="000D72A2">
      <w:pPr>
        <w:pStyle w:val="Heading2"/>
        <w:rPr>
          <w:noProof/>
        </w:rPr>
      </w:pPr>
      <w:r w:rsidRPr="003F4BF5">
        <w:rPr>
          <w:noProof/>
        </w:rPr>
        <w:lastRenderedPageBreak/>
        <w:t>Grayscale an image</w:t>
      </w:r>
    </w:p>
    <w:p w:rsidR="00A02154" w:rsidRPr="003F4BF5" w:rsidRDefault="00A02154" w:rsidP="000D72A2">
      <w:pPr>
        <w:pStyle w:val="Heading3"/>
        <w:rPr>
          <w:noProof/>
        </w:rPr>
      </w:pPr>
      <w:r w:rsidRPr="003F4BF5">
        <w:rPr>
          <w:noProof/>
        </w:rPr>
        <w:t>Why do we need to grayscale?</w:t>
      </w:r>
    </w:p>
    <w:p w:rsidR="00A02154" w:rsidRPr="003F4BF5" w:rsidRDefault="00A02154" w:rsidP="00A02154">
      <w:pPr>
        <w:rPr>
          <w:noProof/>
        </w:rPr>
      </w:pPr>
      <w:r w:rsidRPr="003F4BF5">
        <w:rPr>
          <w:noProof/>
        </w:rPr>
        <w:t>Normally, a pixel in a colored image has 3 channels storing the Red, Green, Blue (RGB) values of that pixel. Converting a color image to a grey image will reduce the number of value needed to be processing to a third.</w:t>
      </w:r>
    </w:p>
    <w:p w:rsidR="00A02154" w:rsidRPr="003F4BF5" w:rsidRDefault="00A02154" w:rsidP="00A02154">
      <w:pPr>
        <w:rPr>
          <w:noProof/>
        </w:rPr>
      </w:pPr>
      <w:r w:rsidRPr="003F4BF5">
        <w:rPr>
          <w:noProof/>
        </w:rPr>
        <w:t>Grayscale may decrease the accuracy of the image but I believe in this project, this is worthy as keeping the original color image will triple the processing time.</w:t>
      </w:r>
    </w:p>
    <w:p w:rsidR="00A02154" w:rsidRPr="003F4BF5" w:rsidRDefault="00A02154" w:rsidP="000D72A2">
      <w:pPr>
        <w:pStyle w:val="Heading3"/>
        <w:rPr>
          <w:noProof/>
        </w:rPr>
      </w:pPr>
      <w:r w:rsidRPr="003F4BF5">
        <w:rPr>
          <w:noProof/>
        </w:rPr>
        <w:t>How to grayscale?</w:t>
      </w:r>
    </w:p>
    <w:p w:rsidR="00A02154" w:rsidRPr="003F4BF5" w:rsidRDefault="00A02154" w:rsidP="00A02154">
      <w:pPr>
        <w:rPr>
          <w:noProof/>
        </w:rPr>
      </w:pPr>
      <w:r w:rsidRPr="003F4BF5">
        <w:rPr>
          <w:noProof/>
        </w:rPr>
        <w:t>There is not only one method to grayscale an image. Some of the typical one includes:</w:t>
      </w:r>
    </w:p>
    <w:p w:rsidR="00A02154" w:rsidRDefault="003F4BF5" w:rsidP="003F4BF5">
      <w:pPr>
        <w:pStyle w:val="Heading3"/>
        <w:numPr>
          <w:ilvl w:val="0"/>
          <w:numId w:val="17"/>
        </w:numPr>
        <w:rPr>
          <w:noProof/>
        </w:rPr>
      </w:pPr>
      <w:r>
        <w:rPr>
          <w:noProof/>
        </w:rPr>
        <w:t>Taking the average value of RGB</w:t>
      </w:r>
    </w:p>
    <w:p w:rsidR="003F4BF5" w:rsidRPr="003F4BF5" w:rsidRDefault="003F4BF5" w:rsidP="003F4BF5">
      <w:pPr>
        <w:pStyle w:val="Heading3"/>
        <w:numPr>
          <w:ilvl w:val="0"/>
          <w:numId w:val="17"/>
        </w:numPr>
        <w:rPr>
          <w:noProof/>
        </w:rPr>
      </w:pPr>
      <w:r>
        <w:rPr>
          <w:noProof/>
        </w:rPr>
        <w:t>Multiplying the value of RGB with certain weights</w:t>
      </w:r>
    </w:p>
    <w:p w:rsidR="003F4BF5" w:rsidRPr="003F4BF5" w:rsidRDefault="003F4BF5" w:rsidP="003F4BF5">
      <w:pPr>
        <w:pStyle w:val="Heading3"/>
        <w:numPr>
          <w:ilvl w:val="0"/>
          <w:numId w:val="17"/>
        </w:numPr>
        <w:rPr>
          <w:noProof/>
        </w:rPr>
      </w:pPr>
      <w:r w:rsidRPr="003F4BF5">
        <w:rPr>
          <w:noProof/>
        </w:rPr>
        <w:t xml:space="preserve"> </w:t>
      </w:r>
      <w:r>
        <w:rPr>
          <w:noProof/>
        </w:rPr>
        <w:t>Multiplying the value of RGB with its percentage</w:t>
      </w:r>
    </w:p>
    <w:p w:rsidR="003F4BF5" w:rsidRDefault="003F4BF5" w:rsidP="003F4BF5">
      <w:r>
        <w:t>In this project, I choose the third method to imply.</w:t>
      </w:r>
    </w:p>
    <w:p w:rsidR="008E5CD6" w:rsidRDefault="008E5CD6" w:rsidP="003F4BF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D47E2" wp14:editId="1D3BA7A8">
                <wp:simplePos x="0" y="0"/>
                <wp:positionH relativeFrom="column">
                  <wp:posOffset>2468880</wp:posOffset>
                </wp:positionH>
                <wp:positionV relativeFrom="paragraph">
                  <wp:posOffset>220345</wp:posOffset>
                </wp:positionV>
                <wp:extent cx="472440" cy="3154680"/>
                <wp:effectExtent l="0" t="7620" r="15240" b="1524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3154680"/>
                        </a:xfrm>
                        <a:prstGeom prst="rightBrace">
                          <a:avLst>
                            <a:gd name="adj1" fmla="val 8333"/>
                            <a:gd name="adj2" fmla="val 502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835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94.4pt;margin-top:17.35pt;width:37.2pt;height:248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" adj="270,10852" strokecolor="#0097ae [3044]"/>
            </w:pict>
          </mc:Fallback>
        </mc:AlternateContent>
      </w:r>
      <w:r>
        <w:t>The percentage of each one is calculated by dividing its value with the sum of 3 channel values.</w:t>
      </w:r>
    </w:p>
    <w:p w:rsidR="003F4BF5" w:rsidRDefault="003F4BF5" w:rsidP="003F4BF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CF3C" wp14:editId="0021EAB8">
                <wp:simplePos x="0" y="0"/>
                <wp:positionH relativeFrom="column">
                  <wp:posOffset>708660</wp:posOffset>
                </wp:positionH>
                <wp:positionV relativeFrom="paragraph">
                  <wp:posOffset>311785</wp:posOffset>
                </wp:positionV>
                <wp:extent cx="952500" cy="6781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8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607" w:rsidRPr="003F4BF5" w:rsidRDefault="00530607" w:rsidP="003F4B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F4BF5">
                              <w:rPr>
                                <w:color w:val="FFFFFF" w:themeColor="background1"/>
                              </w:rPr>
                              <w:t>Red:</w:t>
                            </w:r>
                            <w:r w:rsidRPr="003F4BF5">
                              <w:rPr>
                                <w:color w:val="FFFFFF" w:themeColor="background1"/>
                              </w:rPr>
                              <w:br/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3CF3C" id="Rectangle 6" o:spid="_x0000_s1026" style="position:absolute;margin-left:55.8pt;margin-top:24.55pt;width:75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" fillcolor="red" strokecolor="red" strokeweight="2pt">
                <v:textbox>
                  <w:txbxContent>
                    <w:p w:rsidR="00530607" w:rsidRPr="003F4BF5" w:rsidRDefault="00530607" w:rsidP="003F4B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F4BF5">
                        <w:rPr>
                          <w:color w:val="FFFFFF" w:themeColor="background1"/>
                        </w:rPr>
                        <w:t>Red:</w:t>
                      </w:r>
                      <w:r w:rsidRPr="003F4BF5">
                        <w:rPr>
                          <w:color w:val="FFFFFF" w:themeColor="background1"/>
                        </w:rPr>
                        <w:br/>
                        <w:t>170</w:t>
                      </w:r>
                    </w:p>
                  </w:txbxContent>
                </v:textbox>
              </v:rect>
            </w:pict>
          </mc:Fallback>
        </mc:AlternateContent>
      </w:r>
      <w:r>
        <w:t>For example, I have the value of 3 channels in a pixel as below:</w:t>
      </w:r>
    </w:p>
    <w:p w:rsidR="003F4BF5" w:rsidRDefault="003F4BF5" w:rsidP="003F4BF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657FB" wp14:editId="2FDA086F">
                <wp:simplePos x="0" y="0"/>
                <wp:positionH relativeFrom="column">
                  <wp:posOffset>3825240</wp:posOffset>
                </wp:positionH>
                <wp:positionV relativeFrom="paragraph">
                  <wp:posOffset>27940</wp:posOffset>
                </wp:positionV>
                <wp:extent cx="952500" cy="6781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8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607" w:rsidRPr="003F4BF5" w:rsidRDefault="00530607" w:rsidP="003F4B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F4BF5">
                              <w:rPr>
                                <w:color w:val="FFFFFF" w:themeColor="background1"/>
                              </w:rPr>
                              <w:t>Blue:</w:t>
                            </w:r>
                            <w:r w:rsidRPr="003F4BF5">
                              <w:rPr>
                                <w:color w:val="FFFFFF" w:themeColor="background1"/>
                              </w:rPr>
                              <w:br/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657FB" id="Rectangle 9" o:spid="_x0000_s1027" style="position:absolute;margin-left:301.2pt;margin-top:2.2pt;width:75pt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" fillcolor="#007ce9 [1614]" strokecolor="#007ce9 [1614]" strokeweight="2pt">
                <v:textbox>
                  <w:txbxContent>
                    <w:p w:rsidR="00530607" w:rsidRPr="003F4BF5" w:rsidRDefault="00530607" w:rsidP="003F4B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F4BF5">
                        <w:rPr>
                          <w:color w:val="FFFFFF" w:themeColor="background1"/>
                        </w:rPr>
                        <w:t>Blue:</w:t>
                      </w:r>
                      <w:r w:rsidRPr="003F4BF5">
                        <w:rPr>
                          <w:color w:val="FFFFFF" w:themeColor="background1"/>
                        </w:rPr>
                        <w:br/>
                        <w:t>120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260CA" wp14:editId="56C816C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52500" cy="6781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8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607" w:rsidRPr="003F4BF5" w:rsidRDefault="00530607" w:rsidP="003F4B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F4BF5">
                              <w:rPr>
                                <w:color w:val="FFFFFF" w:themeColor="background1"/>
                              </w:rPr>
                              <w:t>Green:</w:t>
                            </w:r>
                            <w:r w:rsidRPr="003F4BF5">
                              <w:rPr>
                                <w:color w:val="FFFFFF" w:themeColor="background1"/>
                              </w:rPr>
                              <w:br/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60CA" id="Rectangle 8" o:spid="_x0000_s1028" style="position:absolute;margin-left:0;margin-top:1pt;width:75pt;height:5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" fillcolor="#00b050" strokecolor="#00b050" strokeweight="2pt">
                <v:textbox>
                  <w:txbxContent>
                    <w:p w:rsidR="00530607" w:rsidRPr="003F4BF5" w:rsidRDefault="00530607" w:rsidP="003F4B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F4BF5">
                        <w:rPr>
                          <w:color w:val="FFFFFF" w:themeColor="background1"/>
                        </w:rPr>
                        <w:t>Green:</w:t>
                      </w:r>
                      <w:r w:rsidRPr="003F4BF5">
                        <w:rPr>
                          <w:color w:val="FFFFFF" w:themeColor="background1"/>
                        </w:rPr>
                        <w:br/>
                        <w:t>150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4BF5" w:rsidRDefault="003F4BF5" w:rsidP="003F4BF5"/>
    <w:p w:rsidR="003F4BF5" w:rsidRDefault="003F4BF5" w:rsidP="003F4BF5"/>
    <w:p w:rsidR="003F4BF5" w:rsidRDefault="008E5CD6" w:rsidP="003F4BF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2E923" wp14:editId="7D56C93D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3230880" cy="137160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37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607" w:rsidRPr="008E5CD6" w:rsidRDefault="00530607" w:rsidP="008E5CD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Greyscale</w:t>
                            </w:r>
                            <w:r w:rsidRPr="008E5CD6"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Pr="008E5CD6">
                              <w:rPr>
                                <w:color w:val="FFFFFF" w:themeColor="background1"/>
                              </w:rPr>
                              <w:t>170</w:t>
                            </w:r>
                            <w:r>
                              <w:rPr>
                                <w:color w:val="FFFFFF" w:themeColor="background1"/>
                              </w:rPr>
                              <w:t>^2 + 150^2 + 120^2)/(170+150+120)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2E923" id="Rectangle 11" o:spid="_x0000_s1029" style="position:absolute;margin-left:0;margin-top:20.35pt;width:254.4pt;height:10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" fillcolor="#3a4452 [2415]" stroked="f" strokeweight="2pt">
                <v:textbox>
                  <w:txbxContent>
                    <w:p w:rsidR="00530607" w:rsidRPr="008E5CD6" w:rsidRDefault="00530607" w:rsidP="008E5CD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Greyscale</w:t>
                      </w:r>
                      <w:r w:rsidRPr="008E5CD6"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(</w:t>
                      </w:r>
                      <w:r w:rsidRPr="008E5CD6">
                        <w:rPr>
                          <w:color w:val="FFFFFF" w:themeColor="background1"/>
                        </w:rPr>
                        <w:t>170</w:t>
                      </w:r>
                      <w:r>
                        <w:rPr>
                          <w:color w:val="FFFFFF" w:themeColor="background1"/>
                        </w:rPr>
                        <w:t>^2 + 150^2 + 120^2)/(170+150+120)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4BF5" w:rsidRDefault="003F4BF5" w:rsidP="003F4BF5"/>
    <w:p w:rsidR="003F4BF5" w:rsidRDefault="003F4BF5" w:rsidP="003F4BF5"/>
    <w:p w:rsidR="008E5CD6" w:rsidRDefault="008E5CD6">
      <w:r>
        <w:br w:type="page"/>
      </w:r>
    </w:p>
    <w:p w:rsidR="003F4BF5" w:rsidRDefault="00530607" w:rsidP="00530607">
      <w:pPr>
        <w:pStyle w:val="Heading1"/>
      </w:pPr>
      <w:r>
        <w:lastRenderedPageBreak/>
        <w:t>Code Execution</w:t>
      </w:r>
    </w:p>
    <w:p w:rsidR="00530607" w:rsidRDefault="00DC551D" w:rsidP="00DC551D">
      <w:pPr>
        <w:pStyle w:val="Heading2"/>
        <w:rPr>
          <w:noProof/>
          <w:lang w:val="en-GB" w:eastAsia="en-GB"/>
        </w:rPr>
      </w:pPr>
      <w:r>
        <w:rPr>
          <w:noProof/>
          <w:lang w:val="en-GB" w:eastAsia="en-GB"/>
        </w:rPr>
        <w:t>code explanation:</w:t>
      </w:r>
    </w:p>
    <w:p w:rsidR="00DC551D" w:rsidRDefault="00DC551D" w:rsidP="00DC551D">
      <w:pPr>
        <w:rPr>
          <w:lang w:val="en-GB" w:eastAsia="en-GB"/>
        </w:rPr>
      </w:pPr>
      <w:r>
        <w:rPr>
          <w:lang w:val="en-GB" w:eastAsia="en-GB"/>
        </w:rPr>
        <w:t>Here is a diagram of what happened in the program.</w:t>
      </w:r>
    </w:p>
    <w:p w:rsidR="00DC551D" w:rsidRDefault="00DC551D" w:rsidP="00DC551D">
      <w:pPr>
        <w:jc w:val="center"/>
        <w:rPr>
          <w:lang w:val="en-GB" w:eastAsia="en-GB"/>
        </w:rPr>
      </w:pPr>
      <w:r w:rsidRPr="00DC551D">
        <w:rPr>
          <w:noProof/>
          <w:lang w:val="en-GB" w:eastAsia="en-GB"/>
        </w:rPr>
        <w:drawing>
          <wp:inline distT="0" distB="0" distL="0" distR="0" wp14:anchorId="4013C05A" wp14:editId="50C70CA5">
            <wp:extent cx="5486400" cy="24999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1D" w:rsidRDefault="00DC551D" w:rsidP="00DC551D">
      <w:pPr>
        <w:rPr>
          <w:lang w:val="en-GB" w:eastAsia="en-GB"/>
        </w:rPr>
      </w:pPr>
      <w:r>
        <w:rPr>
          <w:lang w:val="en-GB" w:eastAsia="en-GB"/>
        </w:rPr>
        <w:t>As depicted above, there are 4 main steps involved in the program</w:t>
      </w:r>
    </w:p>
    <w:p w:rsidR="00DC551D" w:rsidRDefault="00DC551D" w:rsidP="00DC551D">
      <w:pPr>
        <w:pStyle w:val="ListNumber"/>
        <w:rPr>
          <w:lang w:val="en-GB" w:eastAsia="en-GB"/>
        </w:rPr>
      </w:pPr>
      <w:r>
        <w:rPr>
          <w:lang w:val="en-GB" w:eastAsia="en-GB"/>
        </w:rPr>
        <w:t>Load the processing image and template to the program</w:t>
      </w:r>
      <w:r w:rsidR="000D72A2">
        <w:rPr>
          <w:lang w:val="en-GB" w:eastAsia="en-GB"/>
        </w:rPr>
        <w:t xml:space="preserve"> using the external library (available online)</w:t>
      </w:r>
    </w:p>
    <w:p w:rsidR="00DC551D" w:rsidRDefault="00DC551D" w:rsidP="00DC551D">
      <w:pPr>
        <w:pStyle w:val="ListNumber"/>
        <w:rPr>
          <w:lang w:val="en-GB" w:eastAsia="en-GB"/>
        </w:rPr>
      </w:pPr>
      <w:r>
        <w:rPr>
          <w:lang w:val="en-GB" w:eastAsia="en-GB"/>
        </w:rPr>
        <w:t>Grayscale the processing image and the template</w:t>
      </w:r>
    </w:p>
    <w:p w:rsidR="00DC551D" w:rsidRDefault="00DC551D" w:rsidP="00DC551D">
      <w:pPr>
        <w:pStyle w:val="ListNumber"/>
        <w:rPr>
          <w:lang w:val="en-GB" w:eastAsia="en-GB"/>
        </w:rPr>
      </w:pPr>
      <w:r>
        <w:rPr>
          <w:lang w:val="en-GB" w:eastAsia="en-GB"/>
        </w:rPr>
        <w:t>Calculate the similarity of each template-size block in the processing image and pick</w:t>
      </w:r>
      <w:r w:rsidR="000D72A2">
        <w:rPr>
          <w:lang w:val="en-GB" w:eastAsia="en-GB"/>
        </w:rPr>
        <w:t xml:space="preserve"> out the index of the block that has the highest cosine similarity (best block).</w:t>
      </w:r>
    </w:p>
    <w:p w:rsidR="000D72A2" w:rsidRPr="000D72A2" w:rsidRDefault="000D72A2" w:rsidP="000D72A2">
      <w:pPr>
        <w:pStyle w:val="ListNumber"/>
        <w:rPr>
          <w:lang w:val="en-GB" w:eastAsia="en-GB"/>
        </w:rPr>
      </w:pPr>
      <w:r>
        <w:rPr>
          <w:lang w:val="en-GB" w:eastAsia="en-GB"/>
        </w:rPr>
        <w:t>Draw a rectangle outline bordering the best block</w:t>
      </w:r>
      <w:r w:rsidR="00B743CA">
        <w:rPr>
          <w:lang w:val="en-GB" w:eastAsia="en-GB"/>
        </w:rPr>
        <w:t xml:space="preserve"> and write image to results folder. U</w:t>
      </w:r>
      <w:r>
        <w:rPr>
          <w:lang w:val="en-GB" w:eastAsia="en-GB"/>
        </w:rPr>
        <w:t>pdate the template based on that block. Repeat the first step with the next image until finished.</w:t>
      </w:r>
    </w:p>
    <w:p w:rsidR="00DC551D" w:rsidRDefault="000D72A2" w:rsidP="00DC551D">
      <w:pPr>
        <w:rPr>
          <w:lang w:val="en-GB" w:eastAsia="en-GB"/>
        </w:rPr>
      </w:pPr>
      <w:r>
        <w:rPr>
          <w:lang w:val="en-GB" w:eastAsia="en-GB"/>
        </w:rPr>
        <w:t>The specific code for all the functions above will be presented in the next 4 pages of the report.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6"/>
        <w:gridCol w:w="1427"/>
        <w:gridCol w:w="1560"/>
        <w:gridCol w:w="1984"/>
        <w:gridCol w:w="2823"/>
      </w:tblGrid>
      <w:tr w:rsidR="00B743CA" w:rsidTr="00B743CA">
        <w:tc>
          <w:tcPr>
            <w:tcW w:w="836" w:type="dxa"/>
          </w:tcPr>
          <w:p w:rsidR="000D72A2" w:rsidRPr="00B743CA" w:rsidRDefault="000D72A2">
            <w:pPr>
              <w:rPr>
                <w:sz w:val="16"/>
                <w:szCs w:val="16"/>
              </w:rPr>
            </w:pPr>
            <w:r w:rsidRPr="00B743CA">
              <w:rPr>
                <w:sz w:val="16"/>
                <w:szCs w:val="16"/>
              </w:rPr>
              <w:t>Step:</w:t>
            </w:r>
          </w:p>
        </w:tc>
        <w:tc>
          <w:tcPr>
            <w:tcW w:w="1427" w:type="dxa"/>
          </w:tcPr>
          <w:p w:rsidR="000D72A2" w:rsidRPr="00B743CA" w:rsidRDefault="000D72A2">
            <w:pPr>
              <w:rPr>
                <w:sz w:val="16"/>
                <w:szCs w:val="16"/>
              </w:rPr>
            </w:pPr>
            <w:r w:rsidRPr="00B743CA">
              <w:rPr>
                <w:sz w:val="16"/>
                <w:szCs w:val="16"/>
              </w:rPr>
              <w:t>1</w:t>
            </w:r>
            <w:r w:rsidRPr="00B743CA">
              <w:rPr>
                <w:sz w:val="16"/>
                <w:szCs w:val="16"/>
                <w:vertAlign w:val="superscript"/>
              </w:rPr>
              <w:t>st</w:t>
            </w:r>
            <w:r w:rsidRPr="00B743CA">
              <w:rPr>
                <w:sz w:val="16"/>
                <w:szCs w:val="16"/>
              </w:rPr>
              <w:t xml:space="preserve"> Step: Loading</w:t>
            </w:r>
          </w:p>
        </w:tc>
        <w:tc>
          <w:tcPr>
            <w:tcW w:w="1560" w:type="dxa"/>
          </w:tcPr>
          <w:p w:rsidR="000D72A2" w:rsidRPr="00B743CA" w:rsidRDefault="000D72A2">
            <w:pPr>
              <w:rPr>
                <w:sz w:val="16"/>
                <w:szCs w:val="16"/>
              </w:rPr>
            </w:pPr>
            <w:r w:rsidRPr="00B743CA">
              <w:rPr>
                <w:sz w:val="16"/>
                <w:szCs w:val="16"/>
              </w:rPr>
              <w:t>2</w:t>
            </w:r>
            <w:r w:rsidRPr="00B743CA">
              <w:rPr>
                <w:sz w:val="16"/>
                <w:szCs w:val="16"/>
                <w:vertAlign w:val="superscript"/>
              </w:rPr>
              <w:t>nd</w:t>
            </w:r>
            <w:r w:rsidRPr="00B743CA">
              <w:rPr>
                <w:sz w:val="16"/>
                <w:szCs w:val="16"/>
              </w:rPr>
              <w:t xml:space="preserve"> Step: Grayscale</w:t>
            </w:r>
          </w:p>
        </w:tc>
        <w:tc>
          <w:tcPr>
            <w:tcW w:w="1984" w:type="dxa"/>
          </w:tcPr>
          <w:p w:rsidR="000D72A2" w:rsidRPr="00B743CA" w:rsidRDefault="000D72A2">
            <w:pPr>
              <w:rPr>
                <w:sz w:val="16"/>
                <w:szCs w:val="16"/>
              </w:rPr>
            </w:pPr>
            <w:r w:rsidRPr="00B743CA">
              <w:rPr>
                <w:sz w:val="16"/>
                <w:szCs w:val="16"/>
              </w:rPr>
              <w:t>3</w:t>
            </w:r>
            <w:r w:rsidRPr="00B743CA">
              <w:rPr>
                <w:sz w:val="16"/>
                <w:szCs w:val="16"/>
                <w:vertAlign w:val="superscript"/>
              </w:rPr>
              <w:t>rd</w:t>
            </w:r>
            <w:r w:rsidRPr="00B743CA">
              <w:rPr>
                <w:sz w:val="16"/>
                <w:szCs w:val="16"/>
              </w:rPr>
              <w:t xml:space="preserve"> Step: cosine similarity</w:t>
            </w:r>
          </w:p>
        </w:tc>
        <w:tc>
          <w:tcPr>
            <w:tcW w:w="2823" w:type="dxa"/>
          </w:tcPr>
          <w:p w:rsidR="000D72A2" w:rsidRPr="00B743CA" w:rsidRDefault="00B743CA">
            <w:pPr>
              <w:rPr>
                <w:sz w:val="16"/>
                <w:szCs w:val="16"/>
              </w:rPr>
            </w:pPr>
            <w:r w:rsidRPr="00B743CA">
              <w:rPr>
                <w:sz w:val="16"/>
                <w:szCs w:val="16"/>
              </w:rPr>
              <w:t>4</w:t>
            </w:r>
            <w:r w:rsidRPr="00B743CA">
              <w:rPr>
                <w:sz w:val="16"/>
                <w:szCs w:val="16"/>
                <w:vertAlign w:val="superscript"/>
              </w:rPr>
              <w:t>th</w:t>
            </w:r>
            <w:r w:rsidRPr="00B743CA">
              <w:rPr>
                <w:sz w:val="16"/>
                <w:szCs w:val="16"/>
              </w:rPr>
              <w:t xml:space="preserve"> Step:</w:t>
            </w:r>
          </w:p>
        </w:tc>
      </w:tr>
      <w:tr w:rsidR="00B743CA" w:rsidTr="00B743CA">
        <w:tc>
          <w:tcPr>
            <w:tcW w:w="836" w:type="dxa"/>
          </w:tcPr>
          <w:p w:rsidR="000D72A2" w:rsidRPr="000D72A2" w:rsidRDefault="000D72A2">
            <w:pPr>
              <w:rPr>
                <w:sz w:val="18"/>
                <w:szCs w:val="18"/>
              </w:rPr>
            </w:pPr>
            <w:r w:rsidRPr="000D72A2">
              <w:rPr>
                <w:sz w:val="18"/>
                <w:szCs w:val="18"/>
              </w:rPr>
              <w:t>Where:</w:t>
            </w:r>
          </w:p>
        </w:tc>
        <w:tc>
          <w:tcPr>
            <w:tcW w:w="1427" w:type="dxa"/>
          </w:tcPr>
          <w:p w:rsidR="000D72A2" w:rsidRPr="000D72A2" w:rsidRDefault="000D72A2">
            <w:pPr>
              <w:rPr>
                <w:sz w:val="18"/>
                <w:szCs w:val="18"/>
              </w:rPr>
            </w:pPr>
            <w:r w:rsidRPr="000D72A2">
              <w:rPr>
                <w:sz w:val="18"/>
                <w:szCs w:val="18"/>
              </w:rPr>
              <w:t>Library declar</w:t>
            </w:r>
            <w:r w:rsidR="00B743CA">
              <w:rPr>
                <w:sz w:val="18"/>
                <w:szCs w:val="18"/>
              </w:rPr>
              <w:t>e</w:t>
            </w:r>
          </w:p>
          <w:p w:rsidR="000D72A2" w:rsidRPr="000D72A2" w:rsidRDefault="000D72A2">
            <w:pPr>
              <w:rPr>
                <w:sz w:val="18"/>
                <w:szCs w:val="18"/>
              </w:rPr>
            </w:pPr>
            <w:r w:rsidRPr="000D72A2">
              <w:rPr>
                <w:sz w:val="18"/>
                <w:szCs w:val="18"/>
              </w:rPr>
              <w:t>Main function</w:t>
            </w:r>
          </w:p>
        </w:tc>
        <w:tc>
          <w:tcPr>
            <w:tcW w:w="1560" w:type="dxa"/>
          </w:tcPr>
          <w:p w:rsidR="000D72A2" w:rsidRPr="000D72A2" w:rsidRDefault="000D72A2" w:rsidP="00B743CA">
            <w:pPr>
              <w:rPr>
                <w:sz w:val="18"/>
                <w:szCs w:val="18"/>
              </w:rPr>
            </w:pPr>
            <w:proofErr w:type="spellStart"/>
            <w:r w:rsidRPr="000D72A2">
              <w:rPr>
                <w:sz w:val="18"/>
                <w:szCs w:val="18"/>
              </w:rPr>
              <w:t>bwConverter</w:t>
            </w:r>
            <w:proofErr w:type="spellEnd"/>
            <w:r w:rsidR="00B743CA">
              <w:rPr>
                <w:sz w:val="18"/>
                <w:szCs w:val="18"/>
              </w:rPr>
              <w:t>()</w:t>
            </w:r>
          </w:p>
        </w:tc>
        <w:tc>
          <w:tcPr>
            <w:tcW w:w="1984" w:type="dxa"/>
          </w:tcPr>
          <w:p w:rsidR="000D72A2" w:rsidRPr="000D72A2" w:rsidRDefault="00B743CA" w:rsidP="00B74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objectDetector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823" w:type="dxa"/>
          </w:tcPr>
          <w:p w:rsidR="000D72A2" w:rsidRPr="000D72A2" w:rsidRDefault="00B743CA" w:rsidP="00B74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drawRectandUpdateTemplate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</w:tbl>
    <w:p w:rsidR="000D72A2" w:rsidRDefault="000D72A2">
      <w:r>
        <w:br w:type="page"/>
      </w:r>
    </w:p>
    <w:p w:rsidR="000D72A2" w:rsidRPr="00530607" w:rsidRDefault="000D72A2" w:rsidP="000D72A2">
      <w:pPr>
        <w:pStyle w:val="Heading2"/>
      </w:pPr>
      <w:r>
        <w:lastRenderedPageBreak/>
        <w:t xml:space="preserve">Full code: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#include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&lt;</w:t>
      </w:r>
      <w:proofErr w:type="spell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time.h</w:t>
      </w:r>
      <w:proofErr w:type="spell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&gt;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#include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&lt;</w:t>
      </w:r>
      <w:proofErr w:type="spell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stdio.h</w:t>
      </w:r>
      <w:proofErr w:type="spell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&gt;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#include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&lt;</w:t>
      </w:r>
      <w:proofErr w:type="spell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math.h</w:t>
      </w:r>
      <w:proofErr w:type="spell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&gt;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#define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STB_IMAGE_IMPLEMENTATION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#include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"./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headers/</w:t>
      </w:r>
      <w:proofErr w:type="spell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stb_image.h</w:t>
      </w:r>
      <w:proofErr w:type="spell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#define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STB_IMAGE_WRITE_IMPLEMENTATION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#include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"./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headers/</w:t>
      </w:r>
      <w:proofErr w:type="spellStart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stb_image_write.h</w:t>
      </w:r>
      <w:proofErr w:type="spell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float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object_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sqrt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float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sum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&lt;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++)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sum +=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] *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return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sqrt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(sum);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void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bwConverter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input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output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width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height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channel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&lt; 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width ;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++)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j=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j&lt; height;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j++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index = j * width * channel +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channel;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index_out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j * width +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red =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input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[index];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green =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input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index +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blue = 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input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index +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2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output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index_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out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 = (red*red + green*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green+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blue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*blue+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)/(red+green+blue+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objectDetector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width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height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float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max, similarity;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y,img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float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sum, sqrt1, sqrt2;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similarity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max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0.1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sqrt2 = 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object_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sqrt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object,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&lt; width -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++)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a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a &lt;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;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a++){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lastRenderedPageBreak/>
        <w:t xml:space="preserve">    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b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b &lt;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b+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img_element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[(b) * width +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a+i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b *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+ a];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sqrt1 +=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img_element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img_element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j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j &lt; height -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j++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sum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j!=</w:t>
      </w:r>
      <w:proofErr w:type="gramEnd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}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a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a &lt;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;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a++){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b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b &lt;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b+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img_element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b+j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width +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a+i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b *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+ a];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    sum +=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img_element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obj_element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similarity = sum / (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sqrt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(sqrt1) * sqrt2);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(similarity &gt; max)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    max = similarity;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 =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j;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return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width +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void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drawRectandUpdateTemplate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width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height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channel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new_index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*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new_index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/ (width);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new_index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% (width);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 xml:space="preserve">"Best x: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%d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 xml:space="preserve">, Best y: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%d</w:t>
      </w:r>
      <w:r w:rsidRPr="00530607">
        <w:rPr>
          <w:rFonts w:ascii="Consolas" w:eastAsia="Times New Roman" w:hAnsi="Consolas" w:cs="Times New Roman"/>
          <w:color w:val="D7BA7D"/>
          <w:sz w:val="18"/>
          <w:szCs w:val="18"/>
          <w:lang w:val="en-GB" w:eastAsia="en-GB"/>
        </w:rPr>
        <w:t>\n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index,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index_object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j;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&lt;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(j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j&lt;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j++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k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k&lt;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3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k+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    index =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width * channel +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  j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channel + k;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lastRenderedPageBreak/>
        <w:t xml:space="preserve">        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index_object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=  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object_width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channel + j * channel + k;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 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index_object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] =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[index];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noProof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 xml:space="preserve"> (i = </w:t>
      </w:r>
      <w:r w:rsidRPr="00530607">
        <w:rPr>
          <w:rFonts w:ascii="Consolas" w:eastAsia="Times New Roman" w:hAnsi="Consolas" w:cs="Times New Roman"/>
          <w:noProof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>; i &lt;object_width; i++)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noProof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 xml:space="preserve"> (</w:t>
      </w:r>
      <w:r w:rsidRPr="00530607">
        <w:rPr>
          <w:rFonts w:ascii="Consolas" w:eastAsia="Times New Roman" w:hAnsi="Consolas" w:cs="Times New Roman"/>
          <w:noProof/>
          <w:color w:val="569CD6"/>
          <w:sz w:val="18"/>
          <w:szCs w:val="18"/>
          <w:lang w:val="en-GB" w:eastAsia="en-GB"/>
        </w:rPr>
        <w:t>int</w:t>
      </w: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 xml:space="preserve"> k = </w:t>
      </w:r>
      <w:r w:rsidRPr="00530607">
        <w:rPr>
          <w:rFonts w:ascii="Consolas" w:eastAsia="Times New Roman" w:hAnsi="Consolas" w:cs="Times New Roman"/>
          <w:noProof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 xml:space="preserve">; k&lt; </w:t>
      </w:r>
      <w:r w:rsidRPr="00530607">
        <w:rPr>
          <w:rFonts w:ascii="Consolas" w:eastAsia="Times New Roman" w:hAnsi="Consolas" w:cs="Times New Roman"/>
          <w:noProof/>
          <w:color w:val="B5CEA8"/>
          <w:sz w:val="18"/>
          <w:szCs w:val="18"/>
          <w:lang w:val="en-GB" w:eastAsia="en-GB"/>
        </w:rPr>
        <w:t>3</w:t>
      </w: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>; k++){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noProof/>
          <w:color w:val="D4D4D4"/>
          <w:sz w:val="18"/>
          <w:szCs w:val="18"/>
          <w:lang w:val="en-GB" w:eastAsia="en-GB"/>
        </w:rPr>
        <w:t>            index = (best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_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y )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 width * channel +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best_x+i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channel + k;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[index]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index = 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index  +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(object_height-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width * channel;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[index]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&lt;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object_height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-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++)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k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k&lt;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3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k+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index =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width * channel + 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best_x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channel + k;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[index]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  index = index + (object_width-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* channel + k;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[index]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main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clock_t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begin =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clock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width, height, channel;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width2, height2, channel2;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image_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50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object_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50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] = 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"./data/template.jpg"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save_</w:t>
      </w:r>
      <w:proofErr w:type="gramStart"/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gramEnd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50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*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*image, *object;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count =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; count &lt;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63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 count+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+){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clock_t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tic =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clock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"./data/images/img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%d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.jpg"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count);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save_path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"./results/result_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%d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.jpg"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count);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image = 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stbi_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load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&amp;width, &amp;height, &amp;channel,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gramStart"/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image ==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NULL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lastRenderedPageBreak/>
        <w:t xml:space="preserve">    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"Error: image not found!</w:t>
      </w:r>
      <w:r w:rsidRPr="00530607">
        <w:rPr>
          <w:rFonts w:ascii="Consolas" w:eastAsia="Times New Roman" w:hAnsi="Consolas" w:cs="Times New Roman"/>
          <w:color w:val="D7BA7D"/>
          <w:sz w:val="18"/>
          <w:szCs w:val="18"/>
          <w:lang w:val="en-GB" w:eastAsia="en-GB"/>
        </w:rPr>
        <w:t>\n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exit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(count == </w:t>
      </w:r>
      <w:proofErr w:type="gramStart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){</w:t>
      </w:r>
      <w:proofErr w:type="gramEnd"/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object = 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stbi_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load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&amp;width2, &amp;height2, &amp;channel2,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</w:t>
      </w:r>
      <w:proofErr w:type="gramStart"/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object ==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NULL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 {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"Error: object not found!</w:t>
      </w:r>
      <w:r w:rsidRPr="00530607">
        <w:rPr>
          <w:rFonts w:ascii="Consolas" w:eastAsia="Times New Roman" w:hAnsi="Consolas" w:cs="Times New Roman"/>
          <w:color w:val="D7BA7D"/>
          <w:sz w:val="18"/>
          <w:szCs w:val="18"/>
          <w:lang w:val="en-GB" w:eastAsia="en-GB"/>
        </w:rPr>
        <w:t>\n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     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exit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(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*)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calloc</w:t>
      </w:r>
      <w:proofErr w:type="spellEnd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(width*height,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sizeof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bwConverter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image,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width, height, channel);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(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*)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calloc</w:t>
      </w:r>
      <w:proofErr w:type="spellEnd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(width2*height2,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sizeof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unsigned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char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bwConverter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object,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160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214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3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6A9955"/>
          <w:sz w:val="18"/>
          <w:szCs w:val="18"/>
          <w:lang w:val="en-GB" w:eastAsia="en-GB"/>
        </w:rPr>
        <w:t>// //detect object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"Detecting object...</w:t>
      </w:r>
      <w:r w:rsidRPr="00530607">
        <w:rPr>
          <w:rFonts w:ascii="Consolas" w:eastAsia="Times New Roman" w:hAnsi="Consolas" w:cs="Times New Roman"/>
          <w:color w:val="D7BA7D"/>
          <w:sz w:val="18"/>
          <w:szCs w:val="18"/>
          <w:lang w:val="en-GB" w:eastAsia="en-GB"/>
        </w:rPr>
        <w:t>\n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int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index =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objectDetector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width, height,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width2, height2);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drawRectandUpdateTemplate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image, width, height, channel, index, width2, height2, object);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6A9955"/>
          <w:sz w:val="18"/>
          <w:szCs w:val="18"/>
          <w:lang w:val="en-GB" w:eastAsia="en-GB"/>
        </w:rPr>
        <w:t>//save image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stbi_write_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jpg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save_path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width, height, channel, image, width * channel);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 xml:space="preserve">"New image successfully saved to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%s</w:t>
      </w:r>
      <w:r w:rsidRPr="00530607">
        <w:rPr>
          <w:rFonts w:ascii="Consolas" w:eastAsia="Times New Roman" w:hAnsi="Consolas" w:cs="Times New Roman"/>
          <w:color w:val="D7BA7D"/>
          <w:sz w:val="18"/>
          <w:szCs w:val="18"/>
          <w:lang w:val="en-GB" w:eastAsia="en-GB"/>
        </w:rPr>
        <w:t>\n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save_path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clock_t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toc =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clock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double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time = (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double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toc - tic) / CLOCKS_PER_SEC;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 xml:space="preserve">"Processing time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%f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 xml:space="preserve"> - image: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%d</w:t>
      </w:r>
      <w:r w:rsidRPr="00530607">
        <w:rPr>
          <w:rFonts w:ascii="Consolas" w:eastAsia="Times New Roman" w:hAnsi="Consolas" w:cs="Times New Roman"/>
          <w:color w:val="D7BA7D"/>
          <w:sz w:val="18"/>
          <w:szCs w:val="18"/>
          <w:lang w:val="en-GB" w:eastAsia="en-GB"/>
        </w:rPr>
        <w:t>\n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 time, count);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   }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free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(image);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free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(object);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free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image_grey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free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object_grey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clock_t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end = </w:t>
      </w:r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clock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double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time_spent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= (</w:t>
      </w:r>
      <w:r w:rsidRPr="00530607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double</w:t>
      </w:r>
      <w:proofErr w:type="gram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)(</w:t>
      </w:r>
      <w:proofErr w:type="gram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end - begin) / CLOCKS_PER_SEC;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proofErr w:type="spellStart"/>
      <w:proofErr w:type="gramStart"/>
      <w:r w:rsidRPr="00530607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printf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 xml:space="preserve">"Processing time: </w:t>
      </w:r>
      <w:r w:rsidRPr="00530607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%f</w:t>
      </w:r>
      <w:r w:rsidRPr="00530607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time_spent</w:t>
      </w:r>
      <w:proofErr w:type="spellEnd"/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    </w:t>
      </w:r>
      <w:r w:rsidRPr="00530607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return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</w:t>
      </w:r>
      <w:r w:rsidRPr="00530607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;</w:t>
      </w:r>
    </w:p>
    <w:p w:rsidR="000D72A2" w:rsidRPr="00530607" w:rsidRDefault="000D72A2" w:rsidP="000D72A2">
      <w:pPr>
        <w:shd w:val="clear" w:color="auto" w:fill="1E1E1E"/>
        <w:spacing w:before="0" w:after="0" w:line="285" w:lineRule="atLeast"/>
        <w:ind w:left="-567" w:right="-432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530607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}</w:t>
      </w:r>
    </w:p>
    <w:p w:rsidR="00B743CA" w:rsidRDefault="00B743CA">
      <w:r>
        <w:br w:type="page"/>
      </w:r>
    </w:p>
    <w:p w:rsidR="00E95411" w:rsidRDefault="00B743CA" w:rsidP="00B743CA">
      <w:pPr>
        <w:pStyle w:val="Heading1"/>
      </w:pPr>
      <w:r>
        <w:lastRenderedPageBreak/>
        <w:t>Advantages and Disadvantages:</w:t>
      </w:r>
    </w:p>
    <w:p w:rsidR="00B743CA" w:rsidRDefault="00B743CA" w:rsidP="00B743CA">
      <w:r>
        <w:t>This algorithm is easy to use and quite popular. Therefore, source code and reference for it is common on multiple forums and medias.</w:t>
      </w:r>
    </w:p>
    <w:p w:rsidR="00B743CA" w:rsidRDefault="00B743CA" w:rsidP="00B743CA">
      <w:pPr>
        <w:pBdr>
          <w:bottom w:val="single" w:sz="12" w:space="1" w:color="auto"/>
        </w:pBdr>
        <w:jc w:val="center"/>
      </w:pPr>
      <w:r w:rsidRPr="00B743CA">
        <w:drawing>
          <wp:inline distT="0" distB="0" distL="0" distR="0" wp14:anchorId="475B57FC" wp14:editId="4CFEC83E">
            <wp:extent cx="5062594" cy="1949450"/>
            <wp:effectExtent l="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359" cy="19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CA" w:rsidRDefault="00B743CA" w:rsidP="00B743CA">
      <w:r>
        <w:t>On the other hand, implementing the Cosine Similarity algorithm without cleaning the image (for example, processing background) can cause disturbance in the tracking function, as also encountered in this project:</w:t>
      </w:r>
    </w:p>
    <w:p w:rsidR="00B743CA" w:rsidRDefault="00B743CA" w:rsidP="00B743CA">
      <w:pPr>
        <w:jc w:val="center"/>
      </w:pPr>
      <w:r w:rsidRPr="00B743CA">
        <w:drawing>
          <wp:inline distT="0" distB="0" distL="0" distR="0" wp14:anchorId="387E0A74" wp14:editId="68FAB64F">
            <wp:extent cx="4927600" cy="2947204"/>
            <wp:effectExtent l="0" t="0" r="635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95" cy="29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743CA" w:rsidRPr="00B743CA" w:rsidRDefault="00B743CA" w:rsidP="00B743CA">
      <w:r>
        <w:t>In addition, the object itself should not change in its shape, size, or appearance very fast since those aspects can severely affect the effectiveness of the algorithm.</w:t>
      </w:r>
    </w:p>
    <w:sectPr w:rsidR="00B743CA" w:rsidRPr="00B743CA" w:rsidSect="00994391">
      <w:footerReference w:type="defaul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C0" w:rsidRDefault="005402C0" w:rsidP="00C6554A">
      <w:pPr>
        <w:spacing w:before="0" w:after="0" w:line="240" w:lineRule="auto"/>
      </w:pPr>
      <w:r>
        <w:separator/>
      </w:r>
    </w:p>
  </w:endnote>
  <w:endnote w:type="continuationSeparator" w:id="0">
    <w:p w:rsidR="005402C0" w:rsidRDefault="005402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607" w:rsidRDefault="00530607"/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9"/>
      <w:gridCol w:w="346"/>
      <w:gridCol w:w="4145"/>
    </w:tblGrid>
    <w:tr w:rsidR="00530607" w:rsidTr="006E50B6">
      <w:tc>
        <w:tcPr>
          <w:tcW w:w="2401" w:type="pct"/>
        </w:tcPr>
        <w:p w:rsidR="00530607" w:rsidRDefault="005402C0" w:rsidP="006E50B6">
          <w:pPr>
            <w:pStyle w:val="Footer"/>
            <w:rPr>
              <w:caps w:val="0"/>
              <w:color w:val="00A0B8" w:themeColor="accent1"/>
              <w:sz w:val="18"/>
              <w:szCs w:val="18"/>
            </w:rPr>
          </w:pPr>
          <w:sdt>
            <w:sdtPr>
              <w:rPr>
                <w:caps w:val="0"/>
                <w:color w:val="00A0B8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F1B8EF0F17254EBD9DF8CDB71C885C7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30607">
                <w:rPr>
                  <w:caps w:val="0"/>
                  <w:color w:val="00A0B8" w:themeColor="accent1"/>
                  <w:sz w:val="18"/>
                  <w:szCs w:val="18"/>
                </w:rPr>
                <w:t>Object Tracking using Cosine Similarity</w:t>
              </w:r>
            </w:sdtContent>
          </w:sdt>
        </w:p>
      </w:tc>
      <w:tc>
        <w:tcPr>
          <w:tcW w:w="200" w:type="pct"/>
        </w:tcPr>
        <w:p w:rsidR="00530607" w:rsidRDefault="00530607">
          <w:pPr>
            <w:pStyle w:val="Footer"/>
            <w:rPr>
              <w:caps w:val="0"/>
              <w:color w:val="00A0B8" w:themeColor="accent1"/>
              <w:sz w:val="18"/>
              <w:szCs w:val="18"/>
            </w:rPr>
          </w:pPr>
        </w:p>
      </w:tc>
      <w:tc>
        <w:tcPr>
          <w:tcW w:w="2399" w:type="pct"/>
        </w:tcPr>
        <w:p w:rsidR="00530607" w:rsidRDefault="00530607" w:rsidP="006E50B6">
          <w:pPr>
            <w:pStyle w:val="Footer"/>
            <w:jc w:val="left"/>
            <w:rPr>
              <w:caps w:val="0"/>
              <w:color w:val="00A0B8" w:themeColor="accent1"/>
              <w:sz w:val="18"/>
              <w:szCs w:val="18"/>
            </w:rPr>
          </w:pPr>
        </w:p>
      </w:tc>
    </w:tr>
  </w:tbl>
  <w:p w:rsidR="00530607" w:rsidRDefault="00530607" w:rsidP="006E50B6">
    <w:pPr>
      <w:pStyle w:val="Footer"/>
    </w:pPr>
    <w:r>
      <w:rPr>
        <w:noProof/>
        <w:lang w:val="en-GB" w:eastAsia="en-GB"/>
      </w:rPr>
      <w:drawing>
        <wp:inline distT="0" distB="0" distL="0" distR="0" wp14:anchorId="256D79C7" wp14:editId="73E57EF6">
          <wp:extent cx="1324885" cy="391533"/>
          <wp:effectExtent l="0" t="0" r="0" b="8890"/>
          <wp:docPr id="7" name="Picture 7" descr="76447c40 7658 db6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76447c40 7658 db6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70" cy="40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607" w:rsidRDefault="00530607">
    <w:pPr>
      <w:pStyle w:val="Footer"/>
      <w:rPr>
        <w:noProof/>
        <w:lang w:val="en-GB" w:eastAsia="en-GB"/>
      </w:rPr>
    </w:pPr>
  </w:p>
  <w:p w:rsidR="00530607" w:rsidRDefault="00530607">
    <w:pPr>
      <w:pStyle w:val="Footer"/>
    </w:pPr>
    <w:r>
      <w:rPr>
        <w:noProof/>
        <w:lang w:val="en-GB" w:eastAsia="en-GB"/>
      </w:rPr>
      <w:drawing>
        <wp:inline distT="0" distB="0" distL="0" distR="0">
          <wp:extent cx="1324885" cy="391533"/>
          <wp:effectExtent l="0" t="0" r="0" b="8890"/>
          <wp:docPr id="5" name="Picture 5" descr="76447c40 7658 db6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76447c40 7658 db6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70" cy="40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0607" w:rsidRDefault="00530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C0" w:rsidRDefault="005402C0" w:rsidP="00C6554A">
      <w:pPr>
        <w:spacing w:before="0" w:after="0" w:line="240" w:lineRule="auto"/>
      </w:pPr>
      <w:r>
        <w:separator/>
      </w:r>
    </w:p>
  </w:footnote>
  <w:footnote w:type="continuationSeparator" w:id="0">
    <w:p w:rsidR="005402C0" w:rsidRDefault="005402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DF93734"/>
    <w:multiLevelType w:val="hybridMultilevel"/>
    <w:tmpl w:val="9CA4A8FE"/>
    <w:lvl w:ilvl="0" w:tplc="ACC8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3E2A98"/>
    <w:multiLevelType w:val="hybridMultilevel"/>
    <w:tmpl w:val="9CA4A8FE"/>
    <w:lvl w:ilvl="0" w:tplc="ACC8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E25122"/>
    <w:multiLevelType w:val="hybridMultilevel"/>
    <w:tmpl w:val="9CA4A8FE"/>
    <w:lvl w:ilvl="0" w:tplc="ACC8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FC3D17"/>
    <w:multiLevelType w:val="hybridMultilevel"/>
    <w:tmpl w:val="609CD5E6"/>
    <w:lvl w:ilvl="0" w:tplc="CE22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F4"/>
    <w:rsid w:val="00045CD6"/>
    <w:rsid w:val="000D72A2"/>
    <w:rsid w:val="000F463E"/>
    <w:rsid w:val="001F05F7"/>
    <w:rsid w:val="002554CD"/>
    <w:rsid w:val="00293B83"/>
    <w:rsid w:val="002B4294"/>
    <w:rsid w:val="00333D0D"/>
    <w:rsid w:val="003F4BF5"/>
    <w:rsid w:val="004C049F"/>
    <w:rsid w:val="005000E2"/>
    <w:rsid w:val="00530607"/>
    <w:rsid w:val="005402C0"/>
    <w:rsid w:val="005507A0"/>
    <w:rsid w:val="0064427A"/>
    <w:rsid w:val="00657B7D"/>
    <w:rsid w:val="00665904"/>
    <w:rsid w:val="006A3CE7"/>
    <w:rsid w:val="006E50B6"/>
    <w:rsid w:val="00896E87"/>
    <w:rsid w:val="008E5CD6"/>
    <w:rsid w:val="00994391"/>
    <w:rsid w:val="00A02154"/>
    <w:rsid w:val="00A17D43"/>
    <w:rsid w:val="00B35FA3"/>
    <w:rsid w:val="00B743CA"/>
    <w:rsid w:val="00BC722F"/>
    <w:rsid w:val="00C6554A"/>
    <w:rsid w:val="00D47074"/>
    <w:rsid w:val="00D833F6"/>
    <w:rsid w:val="00D90876"/>
    <w:rsid w:val="00DC551D"/>
    <w:rsid w:val="00E76DF4"/>
    <w:rsid w:val="00E9541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061FF"/>
  <w15:chartTrackingRefBased/>
  <w15:docId w15:val="{E96BD7A3-8E65-4956-88D1-CBB1F224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F4BF5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table" w:styleId="TableGrid">
    <w:name w:val="Table Grid"/>
    <w:basedOn w:val="TableNormal"/>
    <w:uiPriority w:val="39"/>
    <w:rsid w:val="000D72A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8EF0F17254EBD9DF8CDB71C88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73B86-89FB-4EA7-A4D1-46567294F60F}"/>
      </w:docPartPr>
      <w:docPartBody>
        <w:p w:rsidR="00314677" w:rsidRDefault="008C522B" w:rsidP="008C522B">
          <w:pPr>
            <w:pStyle w:val="F1B8EF0F17254EBD9DF8CDB71C885C77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2B"/>
    <w:rsid w:val="00314677"/>
    <w:rsid w:val="008C522B"/>
    <w:rsid w:val="00E7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B566FDD62F49F980DD67A31F1C2373">
    <w:name w:val="7AB566FDD62F49F980DD67A31F1C2373"/>
  </w:style>
  <w:style w:type="paragraph" w:customStyle="1" w:styleId="3C7C6DE411EE4B3686650E8A7BF85558">
    <w:name w:val="3C7C6DE411EE4B3686650E8A7BF85558"/>
  </w:style>
  <w:style w:type="paragraph" w:customStyle="1" w:styleId="44314F09C5B84948A31FB4C73DC3AEA0">
    <w:name w:val="44314F09C5B84948A31FB4C73DC3AEA0"/>
  </w:style>
  <w:style w:type="paragraph" w:customStyle="1" w:styleId="5458157863C74853A54D556883CAD2E9">
    <w:name w:val="5458157863C74853A54D556883CAD2E9"/>
  </w:style>
  <w:style w:type="paragraph" w:customStyle="1" w:styleId="EEA01173468E476989B40D94AC55FA9D">
    <w:name w:val="EEA01173468E476989B40D94AC55FA9D"/>
  </w:style>
  <w:style w:type="paragraph" w:customStyle="1" w:styleId="DC47A680D60A4F1D980084012CBB245B">
    <w:name w:val="DC47A680D60A4F1D980084012CBB245B"/>
  </w:style>
  <w:style w:type="paragraph" w:customStyle="1" w:styleId="F61638D658D24C25ACA173908DED5ABC">
    <w:name w:val="F61638D658D24C25ACA173908DED5ABC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614B5B1122B6493283CBDB42C3C22B64">
    <w:name w:val="614B5B1122B6493283CBDB42C3C22B64"/>
  </w:style>
  <w:style w:type="paragraph" w:customStyle="1" w:styleId="A0B09CE69BF74991B17858D9B4DEB7E2">
    <w:name w:val="A0B09CE69BF74991B17858D9B4DEB7E2"/>
  </w:style>
  <w:style w:type="paragraph" w:customStyle="1" w:styleId="BA45A8B8162345FAB346C70D6F69F4C6">
    <w:name w:val="BA45A8B8162345FAB346C70D6F69F4C6"/>
  </w:style>
  <w:style w:type="paragraph" w:customStyle="1" w:styleId="BF49F746157F477BA210B3739B32023F">
    <w:name w:val="BF49F746157F477BA210B3739B32023F"/>
    <w:rsid w:val="008C522B"/>
  </w:style>
  <w:style w:type="paragraph" w:customStyle="1" w:styleId="F1B8EF0F17254EBD9DF8CDB71C885C77">
    <w:name w:val="F1B8EF0F17254EBD9DF8CDB71C885C77"/>
    <w:rsid w:val="008C522B"/>
  </w:style>
  <w:style w:type="paragraph" w:customStyle="1" w:styleId="7C75DF4CA88C49EBAD1BA914919DFFBB">
    <w:name w:val="7C75DF4CA88C49EBAD1BA914919DFFBB"/>
    <w:rsid w:val="008C522B"/>
  </w:style>
  <w:style w:type="character" w:styleId="PlaceholderText">
    <w:name w:val="Placeholder Text"/>
    <w:basedOn w:val="DefaultParagraphFont"/>
    <w:uiPriority w:val="99"/>
    <w:semiHidden/>
    <w:rsid w:val="0031467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789</TotalTime>
  <Pages>10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Tracking using Cosine Similarity</vt:lpstr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Tracking using Cosine Similarity</dc:title>
  <dc:subject/>
  <dc:creator>ACER</dc:creator>
  <cp:keywords/>
  <dc:description/>
  <cp:lastModifiedBy>ACER</cp:lastModifiedBy>
  <cp:revision>4</cp:revision>
  <dcterms:created xsi:type="dcterms:W3CDTF">2022-11-07T08:55:00Z</dcterms:created>
  <dcterms:modified xsi:type="dcterms:W3CDTF">2022-11-08T10:26:00Z</dcterms:modified>
</cp:coreProperties>
</file>